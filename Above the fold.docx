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56" w:rsidRDefault="00703680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Above the fold </w:t>
      </w: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Acima da dobra, utilizado em jornal (Sessão principal)</w:t>
      </w:r>
    </w:p>
    <w:p w:rsidR="00264F56" w:rsidRDefault="00264F56">
      <w:pPr>
        <w:rPr>
          <w:rFonts w:ascii="Arial" w:hAnsi="Arial" w:cs="Arial"/>
          <w:sz w:val="24"/>
          <w:szCs w:val="24"/>
        </w:rPr>
      </w:pPr>
    </w:p>
    <w:p w:rsidR="00264F56" w:rsidRDefault="007036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Belong the fold </w:t>
      </w: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da dobra (Sessão secundária)</w:t>
      </w:r>
    </w:p>
    <w:p w:rsidR="00264F56" w:rsidRDefault="00264F56">
      <w:pPr>
        <w:rPr>
          <w:rFonts w:ascii="Arial" w:hAnsi="Arial" w:cs="Arial"/>
          <w:sz w:val="24"/>
          <w:szCs w:val="24"/>
        </w:rPr>
      </w:pPr>
    </w:p>
    <w:p w:rsidR="00264F56" w:rsidRDefault="00703680">
      <w:r>
        <w:rPr>
          <w:rFonts w:ascii="Arial" w:hAnsi="Arial" w:cs="Arial"/>
          <w:b/>
          <w:sz w:val="24"/>
          <w:szCs w:val="24"/>
        </w:rPr>
        <w:t>Placeholder text</w:t>
      </w:r>
      <w:r>
        <w:rPr>
          <w:rFonts w:ascii="Arial" w:hAnsi="Arial" w:cs="Arial"/>
          <w:sz w:val="24"/>
          <w:szCs w:val="24"/>
        </w:rPr>
        <w:t xml:space="preserve"> - é um texto que quando clicado some</w:t>
      </w:r>
    </w:p>
    <w:p w:rsidR="00264F56" w:rsidRDefault="00264F56">
      <w:pPr>
        <w:rPr>
          <w:rFonts w:ascii="Arial" w:hAnsi="Arial" w:cs="Arial"/>
          <w:sz w:val="24"/>
          <w:szCs w:val="24"/>
        </w:rPr>
      </w:pP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Gestalt: Psicologia de percepção da forma</w:t>
      </w: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precursores</w:t>
      </w:r>
    </w:p>
    <w:p w:rsidR="00264F56" w:rsidRDefault="00264F56">
      <w:pPr>
        <w:rPr>
          <w:rFonts w:ascii="Arial" w:hAnsi="Arial" w:cs="Arial"/>
          <w:sz w:val="24"/>
          <w:szCs w:val="24"/>
        </w:rPr>
      </w:pP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von Ehrenfels (1893-1970)</w:t>
      </w: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Apresentou em 1890, pela primeira vez os conceitos de supersoma e transponibilidade na universidade Graz. </w:t>
      </w:r>
    </w:p>
    <w:p w:rsidR="00264F56" w:rsidRDefault="00264F56">
      <w:pPr>
        <w:rPr>
          <w:rFonts w:ascii="Arial" w:hAnsi="Arial" w:cs="Arial"/>
          <w:sz w:val="24"/>
          <w:szCs w:val="24"/>
        </w:rPr>
      </w:pP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 Wertheimer (1880-1943)</w:t>
      </w: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Descreveu o Fenômeno Phi em seu trabalho de Estudos Experimentais sobre a Visão de Movimento</w:t>
      </w:r>
    </w:p>
    <w:p w:rsidR="00264F56" w:rsidRDefault="00264F56">
      <w:pPr>
        <w:rPr>
          <w:rFonts w:ascii="Arial" w:hAnsi="Arial" w:cs="Arial"/>
          <w:sz w:val="24"/>
          <w:szCs w:val="24"/>
        </w:rPr>
      </w:pP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Wolfgang Kohler (1887-1967)</w:t>
      </w: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Considerado um dos principais teóricos da Gestalt devido seus livros publicados como Gestalts físicas estáticas e estacionários e Psicologia da Gestalt </w:t>
      </w:r>
    </w:p>
    <w:p w:rsidR="00264F56" w:rsidRDefault="00264F56">
      <w:pPr>
        <w:rPr>
          <w:rFonts w:ascii="Arial" w:hAnsi="Arial" w:cs="Arial"/>
          <w:sz w:val="24"/>
          <w:szCs w:val="24"/>
        </w:rPr>
      </w:pP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Kurt Koffka (1886-1941)</w:t>
      </w: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Trabalhou com Wolfgang Kohler e Max Wertheimer na Universidade de Frankfurt. Criador das obras O Desenvolvimento da mente e Princípios da Psicologia da Gestalt.</w:t>
      </w:r>
    </w:p>
    <w:p w:rsidR="00264F56" w:rsidRDefault="00264F56">
      <w:pPr>
        <w:rPr>
          <w:rFonts w:ascii="Arial" w:hAnsi="Arial" w:cs="Arial"/>
          <w:sz w:val="24"/>
          <w:szCs w:val="24"/>
        </w:rPr>
      </w:pP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Kurt Lewin (1890-1947)</w:t>
      </w: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Apresentou a Teoria do Campo derivada da Gestalt, que diz que o ambiente faz com que indivíduos diferentes reajam de maneira distinta a um mesmo estímulo</w:t>
      </w:r>
    </w:p>
    <w:p w:rsidR="00264F56" w:rsidRDefault="00703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Gestalt – Transponibilidade</w:t>
      </w:r>
    </w:p>
    <w:p w:rsidR="00264F56" w:rsidRDefault="00703680">
      <w:r>
        <w:rPr>
          <w:rFonts w:ascii="Arial" w:hAnsi="Arial" w:cs="Arial"/>
          <w:sz w:val="24"/>
          <w:szCs w:val="24"/>
        </w:rPr>
        <w:lastRenderedPageBreak/>
        <w:t>A forma do objeto o define, independente do material, tamanho e outros detalhes que ele tenha</w:t>
      </w:r>
    </w:p>
    <w:sectPr w:rsidR="00264F56" w:rsidSect="0053248B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D27" w:rsidRDefault="00677D27">
      <w:pPr>
        <w:spacing w:after="0" w:line="240" w:lineRule="auto"/>
      </w:pPr>
      <w:r>
        <w:separator/>
      </w:r>
    </w:p>
  </w:endnote>
  <w:endnote w:type="continuationSeparator" w:id="0">
    <w:p w:rsidR="00677D27" w:rsidRDefault="0067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D27" w:rsidRDefault="00677D2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77D27" w:rsidRDefault="00677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03"/>
    <w:rsid w:val="00264F56"/>
    <w:rsid w:val="0053248B"/>
    <w:rsid w:val="00635D03"/>
    <w:rsid w:val="00677D27"/>
    <w:rsid w:val="00703680"/>
    <w:rsid w:val="0083704F"/>
    <w:rsid w:val="00960663"/>
    <w:rsid w:val="009B577A"/>
    <w:rsid w:val="00BD3FC8"/>
    <w:rsid w:val="00C621BF"/>
    <w:rsid w:val="00E7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5C729-71C4-4DC3-BD3E-BFA7DBE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3248B"/>
    <w:pPr>
      <w:suppressAutoHyphens/>
      <w:autoSpaceDN w:val="0"/>
      <w:spacing w:after="160" w:line="256" w:lineRule="auto"/>
      <w:textAlignment w:val="baseline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son\gitlab\prototipagemux\Aula%201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 1.dot</Template>
  <TotalTime>0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2018-08-06T04:38:00Z</dcterms:created>
  <dcterms:modified xsi:type="dcterms:W3CDTF">2018-08-06T04:38:00Z</dcterms:modified>
</cp:coreProperties>
</file>